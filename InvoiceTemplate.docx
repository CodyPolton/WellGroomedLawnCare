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36"/>
      </w:tblGrid>
      <w:tr w:rsidR="006F3C33" w14:paraId="12F6BC96" w14:textId="77777777" w:rsidTr="0028782B">
        <w:trPr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46" w:type="dxa"/>
            <w:gridSpan w:val="4"/>
            <w:shd w:val="clear" w:color="auto" w:fill="FFFFFF"/>
            <w:vAlign w:val="center"/>
          </w:tcPr>
          <w:p w14:paraId="4C4B9ACD" w14:textId="48A27A7D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2D60A0">
              <w:t xml:space="preserve"> </w:t>
            </w:r>
            <w:fldSimple w:instr=" MERGEFIELD  Date  \* MERGEFORMAT ">
              <w:r w:rsidR="00742019">
                <w:rPr>
                  <w:noProof/>
                </w:rPr>
                <w:t>«Date»</w:t>
              </w:r>
            </w:fldSimple>
          </w:p>
          <w:p w14:paraId="088DCD5D" w14:textId="2609A2AB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2D60A0">
              <w:t xml:space="preserve"> </w:t>
            </w:r>
            <w:fldSimple w:instr=" MERGEFIELD  InvoiceId  \* MERGEFORMAT ">
              <w:r w:rsidR="00B40DD8">
                <w:rPr>
                  <w:noProof/>
                </w:rPr>
                <w:t>«InvoiceId»</w:t>
              </w:r>
            </w:fldSimple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28782B">
        <w:trPr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17CB9DC1" w:rsidR="00A308AC" w:rsidRDefault="006200BA" w:rsidP="00F045FD">
            <w:pPr>
              <w:pStyle w:val="leftalignedtext"/>
            </w:pPr>
            <w:fldSimple w:instr=" MERGEFIELD  BillingName  \* MERGEFORMAT ">
              <w:r w:rsidR="00826F21">
                <w:rPr>
                  <w:noProof/>
                </w:rPr>
                <w:t>«Billing Name»</w:t>
              </w:r>
            </w:fldSimple>
          </w:p>
          <w:p w14:paraId="2A3018CB" w14:textId="77777777" w:rsidR="0028782B" w:rsidRDefault="0028782B" w:rsidP="00F045FD">
            <w:pPr>
              <w:pStyle w:val="leftalignedtext"/>
            </w:pPr>
            <w:fldSimple w:instr=" MERGEFIELD BillingAddress \* MERGEFORMAT ">
              <w:r>
                <w:rPr>
                  <w:noProof/>
                </w:rPr>
                <w:t>«BillingAddress»</w:t>
              </w:r>
            </w:fldSimple>
          </w:p>
          <w:p w14:paraId="01E4BCFC" w14:textId="103A5DE0" w:rsidR="00826F21" w:rsidRDefault="006200BA" w:rsidP="00F045FD">
            <w:pPr>
              <w:pStyle w:val="leftalignedtext"/>
            </w:pPr>
            <w:fldSimple w:instr=" MERGEFIELD  BillingJob  \* MERGEFORMAT ">
              <w:r w:rsidR="00826F21">
                <w:rPr>
                  <w:noProof/>
                </w:rPr>
                <w:t>«Billing Job»</w:t>
              </w:r>
            </w:fldSimple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96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460626A0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28782B">
        <w:trPr>
          <w:trHeight w:val="68"/>
          <w:jc w:val="center"/>
        </w:trPr>
        <w:tc>
          <w:tcPr>
            <w:tcW w:w="9356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28782B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28782B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1DD63207" w:rsidR="0078234B" w:rsidRPr="00E96E34" w:rsidRDefault="00F40733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Landon </w:t>
            </w:r>
            <w:proofErr w:type="spellStart"/>
            <w:r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2AFA27C0" w:rsidR="0078234B" w:rsidRPr="00E96E34" w:rsidRDefault="0028782B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28782B">
        <w:trPr>
          <w:trHeight w:val="288"/>
          <w:jc w:val="center"/>
        </w:trPr>
        <w:tc>
          <w:tcPr>
            <w:tcW w:w="9356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28782B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28782B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36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28782B">
        <w:trPr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8782B">
        <w:trPr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2D60A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8782B">
        <w:trPr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8782B">
        <w:trPr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28782B">
        <w:trPr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115E15A9" w:rsidR="00E95F5D" w:rsidRPr="0012209A" w:rsidRDefault="00AE0E36" w:rsidP="002F2777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Landon </w:t>
            </w:r>
            <w:proofErr w:type="spellStart"/>
            <w:r w:rsidRPr="0012209A">
              <w:rPr>
                <w:b/>
                <w:i/>
                <w:sz w:val="18"/>
                <w:szCs w:val="18"/>
              </w:rPr>
              <w:t>Wiswall</w:t>
            </w:r>
            <w:proofErr w:type="spellEnd"/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46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8782B"/>
    <w:rsid w:val="00297A63"/>
    <w:rsid w:val="002A63A7"/>
    <w:rsid w:val="002D0193"/>
    <w:rsid w:val="002D128D"/>
    <w:rsid w:val="002D5C43"/>
    <w:rsid w:val="002D5FDA"/>
    <w:rsid w:val="002D60A0"/>
    <w:rsid w:val="002F2777"/>
    <w:rsid w:val="002F51DC"/>
    <w:rsid w:val="002F6035"/>
    <w:rsid w:val="002F6863"/>
    <w:rsid w:val="00304275"/>
    <w:rsid w:val="003055DC"/>
    <w:rsid w:val="00311C97"/>
    <w:rsid w:val="00320771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E0E36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A91BA-9B13-5D40-A2BC-EA4F9F28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142</TotalTime>
  <Pages>1</Pages>
  <Words>153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11</cp:revision>
  <cp:lastPrinted>2015-05-12T12:41:00Z</cp:lastPrinted>
  <dcterms:created xsi:type="dcterms:W3CDTF">2019-10-28T12:11:00Z</dcterms:created>
  <dcterms:modified xsi:type="dcterms:W3CDTF">2019-10-29T15:02:00Z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