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36"/>
      </w:tblGrid>
      <w:tr w:rsidR="006F3C33" w14:paraId="12F6BC96" w14:textId="77777777" w:rsidTr="0028782B">
        <w:trPr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46" w:type="dxa"/>
            <w:gridSpan w:val="4"/>
            <w:shd w:val="clear" w:color="auto" w:fill="FFFFFF"/>
            <w:vAlign w:val="center"/>
          </w:tcPr>
          <w:p w14:paraId="4C4B9ACD" w14:textId="48A27A7D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2D60A0">
              <w:t xml:space="preserve"> </w:t>
            </w:r>
            <w:r>
              <w:t>29-10-2019</w:t>
            </w:r>
          </w:p>
          <w:p w14:paraId="088DCD5D" w14:textId="2609A2AB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2D60A0">
              <w:t xml:space="preserve"> </w:t>
            </w:r>
            <w:r>
              <w:t>101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28782B">
        <w:trPr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17CB9DC1" w:rsidR="00A308AC" w:rsidRDefault="006200BA" w:rsidP="00F045FD">
            <w:pPr>
              <w:pStyle w:val="leftalignedtext"/>
            </w:pPr>
            <w:r>
              <w:t>Cody Polton</w:t>
            </w:r>
          </w:p>
          <w:p w14:paraId="2A3018CB" w14:textId="77777777" w:rsidR="0028782B" w:rsidRDefault="0028782B" w:rsidP="00F045FD">
            <w:pPr>
              <w:pStyle w:val="leftalignedtext"/>
            </w:pPr>
            <w:r>
              <w:t>810 Cambridge Dr.</w:t>
            </w:r>
          </w:p>
          <w:p w14:paraId="01E4BCFC" w14:textId="103A5DE0" w:rsidR="00826F21" w:rsidRDefault="006200BA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96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460626A0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28782B">
        <w:trPr>
          <w:trHeight w:val="68"/>
          <w:jc w:val="center"/>
        </w:trPr>
        <w:tc>
          <w:tcPr>
            <w:tcW w:w="9356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28782B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28782B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1DD63207" w:rsidR="0078234B" w:rsidRPr="00E96E34" w:rsidRDefault="00F40733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Landon </w:t>
            </w:r>
            <w:proofErr w:type="spellStart"/>
            <w:r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2AFA27C0" w:rsidR="0078234B" w:rsidRPr="00E96E34" w:rsidRDefault="0028782B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CodyPolton</w:t>
            </w:r>
            <w:bookmarkStart w:id="0" w:name="_GoBack"/>
            <w:bookmarkEnd w:id="0"/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29-10-2019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28782B">
        <w:trPr>
          <w:trHeight w:val="288"/>
          <w:jc w:val="center"/>
        </w:trPr>
        <w:tc>
          <w:tcPr>
            <w:tcW w:w="9356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28782B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28782B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Mowing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2D60A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70.00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36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2D60A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70.00</w:t>
            </w:r>
          </w:p>
        </w:tc>
      </w:tr>
      <w:tr w:rsidR="006200BA" w:rsidRPr="00912BEF" w14:paraId="6ECC1A5D" w14:textId="77777777" w:rsidTr="0028782B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12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Mowing x2asdfas df f asd fasd f asd f asdf asd f asdf asdf das f sdaf sd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2D60A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70.00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36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2D60A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140.00</w:t>
            </w:r>
          </w:p>
        </w:tc>
      </w:tr>
      <w:tr w:rsidR="00E95F5D" w:rsidRPr="00912BEF" w14:paraId="14BCDCDF" w14:textId="77777777" w:rsidTr="0028782B">
        <w:trPr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8782B">
        <w:trPr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2D60A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$210.00</w:t>
            </w:r>
          </w:p>
        </w:tc>
      </w:tr>
      <w:tr w:rsidR="00E95F5D" w:rsidRPr="00912BEF" w14:paraId="3FD27CA8" w14:textId="77777777" w:rsidTr="0028782B">
        <w:trPr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8782B">
        <w:trPr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$210.00</w:t>
            </w:r>
          </w:p>
        </w:tc>
      </w:tr>
      <w:tr w:rsidR="00E95F5D" w:rsidRPr="00912BEF" w14:paraId="3EDD3936" w14:textId="77777777" w:rsidTr="0028782B">
        <w:trPr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115E15A9" w:rsidR="00E95F5D" w:rsidRPr="0012209A" w:rsidRDefault="00AE0E36" w:rsidP="002F2777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Landon </w:t>
            </w:r>
            <w:proofErr w:type="spellStart"/>
            <w:r w:rsidRPr="0012209A">
              <w:rPr>
                <w:b/>
                <w:i/>
                <w:sz w:val="18"/>
                <w:szCs w:val="18"/>
              </w:rPr>
              <w:t>Wiswall</w:t>
            </w:r>
            <w:proofErr w:type="spellEnd"/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46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8782B"/>
    <w:rsid w:val="00297A63"/>
    <w:rsid w:val="002A63A7"/>
    <w:rsid w:val="002D0193"/>
    <w:rsid w:val="002D128D"/>
    <w:rsid w:val="002D5C43"/>
    <w:rsid w:val="002D5FDA"/>
    <w:rsid w:val="002D60A0"/>
    <w:rsid w:val="002F2777"/>
    <w:rsid w:val="002F51DC"/>
    <w:rsid w:val="002F6035"/>
    <w:rsid w:val="002F6863"/>
    <w:rsid w:val="00304275"/>
    <w:rsid w:val="003055DC"/>
    <w:rsid w:val="00311C97"/>
    <w:rsid w:val="00320771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E0E36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BA91BA-9B13-5D40-A2BC-EA4F9F28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142</TotalTime>
  <Pages>1</Pages>
  <Words>153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11</cp:revision>
  <cp:lastPrinted>2015-05-12T12:41:00Z</cp:lastPrinted>
  <dcterms:created xsi:type="dcterms:W3CDTF">2019-10-28T12:11:00Z</dcterms:created>
  <dcterms:modified xsi:type="dcterms:W3CDTF">2019-10-29T15:02:00Z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